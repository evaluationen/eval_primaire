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236091919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22" w:type="pct"/>
            <w:tblLook w:val="04A0" w:firstRow="1" w:lastRow="0" w:firstColumn="1" w:lastColumn="0" w:noHBand="0" w:noVBand="1"/>
          </w:tblPr>
          <w:tblGrid>
            <w:gridCol w:w="6059"/>
          </w:tblGrid>
          <w:tr w:rsidR="00101AAB" w:rsidTr="006E59A7">
            <w:trPr>
              <w:trHeight w:val="557"/>
            </w:trPr>
            <w:tc>
              <w:tcPr>
                <w:tcW w:w="6060" w:type="dxa"/>
              </w:tcPr>
              <w:p w:rsidR="00101AAB" w:rsidRDefault="0037155C">
                <w:pPr>
                  <w:pStyle w:val="Sansinterligne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rPr>
                      <w:b/>
                      <w:bCs/>
                    </w:rPr>
                    <w:alias w:val="Auteur"/>
                    <w:id w:val="703864205"/>
                    <w:placeholder>
                      <w:docPart w:val="8A77FDC201C54ED0B2138A5E114DF31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E59A7">
                      <w:rPr>
                        <w:b/>
                        <w:bCs/>
                      </w:rPr>
                      <w:t xml:space="preserve">Copyright © </w:t>
                    </w:r>
                    <w:r>
                      <w:rPr>
                        <w:b/>
                        <w:bCs/>
                      </w:rPr>
                      <w:t>Nathalie</w:t>
                    </w:r>
                    <w:r w:rsidR="006E59A7">
                      <w:rPr>
                        <w:b/>
                        <w:bCs/>
                      </w:rPr>
                      <w:t xml:space="preserve"> HARITINIAINA</w:t>
                    </w:r>
                  </w:sdtContent>
                </w:sdt>
              </w:p>
            </w:tc>
          </w:tr>
        </w:tbl>
        <w:p w:rsidR="00101AAB" w:rsidRDefault="00101A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FACBFA1" wp14:editId="4140374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6jswQAAKk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M/ijqOzBAAAqQ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a7a7a7 [2132]" stroked="f">
                      <v:fill color2="#e0e0e0 [756]" focusposition=",1" focussize="" colors="0 #b6b6b6;.5 #d2d2d2;1 #e8e8e8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794F2E2" wp14:editId="0836B76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2223135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0Br4A&#10;AADaAAAADwAAAGRycy9kb3ducmV2LnhtbERPzYrCMBC+L/gOYQQviyYri0g1igjCCsJq9QGGZmyr&#10;zaQmUevbbw4LHj++//mys414kA+1Yw1fIwWCuHCm5lLD6bgZTkGEiGywcUwaXhRgueh9zDEz7skH&#10;euSxFCmEQ4YaqhjbTMpQVGQxjFxLnLiz8xZjgr6UxuMzhdtGjpWaSIs1p4YKW1pXVFzzu9WwOn5+&#10;02R/QHXpbop3fnuPv1utB/1uNQMRqYtv8b/7x2hIW9OVdAPk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c9Aa+AAAA2gAAAA8AAAAAAAAAAAAAAAAAmAIAAGRycy9kb3ducmV2&#10;LnhtbFBLBQYAAAAABAAEAPUAAACDAwAAAAA=&#10;" fillcolor="#a7a7a7 [2132]" stroked="f">
                      <v:fill color2="#e0e0e0 [756]" rotate="t" focusposition=",1" focussize="" colors="0 #b6b6b6;.5 #d2d2d2;1 #e8e8e8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101AAB" w:rsidRDefault="00673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625873D" wp14:editId="58C1ECD3">
                    <wp:simplePos x="0" y="0"/>
                    <wp:positionH relativeFrom="margin">
                      <wp:posOffset>3930650</wp:posOffset>
                    </wp:positionH>
                    <wp:positionV relativeFrom="page">
                      <wp:posOffset>1345565</wp:posOffset>
                    </wp:positionV>
                    <wp:extent cx="3830955" cy="9207500"/>
                    <wp:effectExtent l="114300" t="0" r="0" b="0"/>
                    <wp:wrapNone/>
                    <wp:docPr id="9" name="Groupe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955" cy="9207500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9" o:spid="_x0000_s1026" style="position:absolute;margin-left:309.5pt;margin-top:105.95pt;width:301.65pt;height:725pt;z-index:251661312;mso-position-horizontal-relative:margin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LksIA&#10;AADbAAAADwAAAGRycy9kb3ducmV2LnhtbERPTWvCQBC9F/oflil4KWZTLRKiq5SiYE+liQjehuyY&#10;Dc3OhuyaxH/fLRR6m8f7nM1usq0YqPeNYwUvSQqCuHK64VrBqTzMMxA+IGtsHZOCO3nYbR8fNphr&#10;N/IXDUWoRQxhn6MCE0KXS+krQxZ94jriyF1dbzFE2NdS9zjGcNvKRZqupMWGY4PBjt4NVd/FzSp4&#10;PZcfNnxmA45s2mW6vxyeXafU7Gl6W4MINIV/8Z/7qOP8Jfz+E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UuSwgAAANsAAAAPAAAAAAAAAAAAAAAAAJgCAABkcnMvZG93&#10;bnJldi54bWxQSwUGAAAAAAQABAD1AAAAhwMAAAAA&#10;" fillcolor="#eea7a9 [1311]" stroked="f" strokeweight="2.25pt">
                      <v:fill color2="#eea7a9 [1311]" rotate="t" focusposition=".5,.5" focussize="" colors="0 #ffbec1;.5 #ffd6d7;1 #ffeaeb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D0610" w:rsidRDefault="00101AAB" w:rsidP="00CD0610">
          <w:pPr>
            <w:spacing w:line="276" w:lineRule="auto"/>
          </w:pPr>
        </w:p>
      </w:sdtContent>
    </w:sdt>
    <w:p w:rsidR="006D0B07" w:rsidRDefault="006D0B07">
      <w:pPr>
        <w:pStyle w:val="Salutations"/>
      </w:pPr>
    </w:p>
    <w:p w:rsidR="00101AAB" w:rsidRDefault="00101AAB" w:rsidP="00101AAB"/>
    <w:tbl>
      <w:tblPr>
        <w:tblpPr w:leftFromText="187" w:rightFromText="187" w:vertAnchor="page" w:horzAnchor="margin" w:tblpY="9226"/>
        <w:tblW w:w="2857" w:type="pct"/>
        <w:tblLook w:val="04A0" w:firstRow="1" w:lastRow="0" w:firstColumn="1" w:lastColumn="0" w:noHBand="0" w:noVBand="1"/>
      </w:tblPr>
      <w:tblGrid>
        <w:gridCol w:w="5728"/>
      </w:tblGrid>
      <w:tr w:rsidR="008E291C" w:rsidTr="008E291C">
        <w:trPr>
          <w:trHeight w:val="109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5B5B5B" w:themeColor="accent1" w:themeShade="BF"/>
                <w:sz w:val="48"/>
                <w:szCs w:val="48"/>
              </w:rPr>
            </w:pPr>
            <w:sdt>
              <w:sdtPr>
                <w:rPr>
                  <w:rFonts w:ascii="Arno Pro Light Display" w:eastAsia="Adobe Ming Std L" w:hAnsi="Arno Pro Light Display" w:cstheme="majorBidi"/>
                  <w:b/>
                  <w:bCs/>
                  <w:color w:val="0070C0"/>
                  <w:sz w:val="48"/>
                  <w:szCs w:val="48"/>
                </w:rPr>
                <w:alias w:val="Titre"/>
                <w:id w:val="703864190"/>
                <w:placeholder>
                  <w:docPart w:val="BFFFE54D34584C9D9AA9BD9A98152CD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50644E">
                  <w:rPr>
                    <w:rFonts w:ascii="Arno Pro Light Display" w:eastAsia="Adobe Ming Std L" w:hAnsi="Arno Pro Light Display" w:cstheme="majorBidi"/>
                    <w:b/>
                    <w:bCs/>
                    <w:color w:val="0070C0"/>
                    <w:sz w:val="48"/>
                    <w:szCs w:val="48"/>
                  </w:rPr>
                  <w:t>Evaluations des compétences</w:t>
                </w:r>
              </w:sdtContent>
            </w:sdt>
          </w:p>
        </w:tc>
      </w:tr>
      <w:tr w:rsidR="008E291C" w:rsidTr="008E291C">
        <w:trPr>
          <w:trHeight w:val="268"/>
        </w:trPr>
        <w:sdt>
          <w:sdtPr>
            <w:rPr>
              <w:color w:val="373727" w:themeColor="background2" w:themeShade="40"/>
              <w:sz w:val="28"/>
              <w:szCs w:val="28"/>
            </w:rPr>
            <w:alias w:val="Sous-titre"/>
            <w:id w:val="703864195"/>
            <w:placeholder>
              <w:docPart w:val="E1A0F107441A48F494997E52365309D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728" w:type="dxa"/>
              </w:tcPr>
              <w:p w:rsidR="008E291C" w:rsidRDefault="008E291C" w:rsidP="008E291C">
                <w:pPr>
                  <w:pStyle w:val="Sansinterligne"/>
                  <w:rPr>
                    <w:color w:val="373727" w:themeColor="background2" w:themeShade="40"/>
                    <w:sz w:val="28"/>
                    <w:szCs w:val="28"/>
                  </w:rPr>
                </w:pPr>
                <w:r>
                  <w:rPr>
                    <w:color w:val="373727" w:themeColor="background2" w:themeShade="40"/>
                    <w:sz w:val="28"/>
                    <w:szCs w:val="28"/>
                  </w:rPr>
                  <w:t>Ecole primaire</w:t>
                </w:r>
              </w:p>
            </w:tc>
          </w:sdtContent>
        </w:sdt>
      </w:tr>
      <w:tr w:rsidR="008E291C" w:rsidTr="008E291C">
        <w:trPr>
          <w:trHeight w:val="256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color w:val="373727" w:themeColor="background2" w:themeShade="40"/>
                <w:sz w:val="28"/>
                <w:szCs w:val="28"/>
              </w:rPr>
            </w:pPr>
          </w:p>
        </w:tc>
      </w:tr>
      <w:tr w:rsidR="008E291C" w:rsidTr="008E291C">
        <w:trPr>
          <w:trHeight w:val="829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</w:pPr>
            <w:r>
              <w:t>Evaluation description du projet</w:t>
            </w: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</w:pPr>
          </w:p>
        </w:tc>
      </w:tr>
      <w:tr w:rsidR="008E291C" w:rsidTr="008E291C">
        <w:trPr>
          <w:trHeight w:val="195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  <w:tr w:rsidR="008E291C" w:rsidTr="008E291C">
        <w:trPr>
          <w:trHeight w:val="207"/>
        </w:trPr>
        <w:tc>
          <w:tcPr>
            <w:tcW w:w="5728" w:type="dxa"/>
          </w:tcPr>
          <w:p w:rsidR="008E291C" w:rsidRDefault="008E291C" w:rsidP="008E291C">
            <w:pPr>
              <w:pStyle w:val="Sansinterligne"/>
              <w:rPr>
                <w:b/>
                <w:bCs/>
              </w:rPr>
            </w:pPr>
          </w:p>
        </w:tc>
      </w:tr>
    </w:tbl>
    <w:p w:rsidR="003D0AD5" w:rsidRDefault="00101AAB" w:rsidP="00CD0610">
      <w:pPr>
        <w:spacing w:line="276" w:lineRule="auto"/>
      </w:pPr>
      <w:r>
        <w:br w:type="page"/>
      </w:r>
    </w:p>
    <w:sdt>
      <w:sdtPr>
        <w:id w:val="4572991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auto"/>
          <w:sz w:val="22"/>
          <w:szCs w:val="22"/>
        </w:rPr>
      </w:sdtEndPr>
      <w:sdtContent>
        <w:p w:rsidR="003D0AD5" w:rsidRDefault="003D0AD5">
          <w:pPr>
            <w:pStyle w:val="En-ttedetabledesmatires"/>
          </w:pPr>
          <w:r>
            <w:t>Table des matières</w:t>
          </w:r>
        </w:p>
        <w:p w:rsidR="006212BB" w:rsidRDefault="003D0AD5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37076" w:history="1"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1.</w:t>
            </w:r>
            <w:r w:rsidR="006212BB">
              <w:rPr>
                <w:noProof/>
              </w:rPr>
              <w:tab/>
            </w:r>
            <w:r w:rsidR="006212BB"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Installation des applications</w:t>
            </w:r>
            <w:r w:rsidR="006212BB">
              <w:rPr>
                <w:noProof/>
                <w:webHidden/>
              </w:rPr>
              <w:tab/>
            </w:r>
            <w:r w:rsidR="006212BB">
              <w:rPr>
                <w:noProof/>
                <w:webHidden/>
              </w:rPr>
              <w:fldChar w:fldCharType="begin"/>
            </w:r>
            <w:r w:rsidR="006212BB">
              <w:rPr>
                <w:noProof/>
                <w:webHidden/>
              </w:rPr>
              <w:instrText xml:space="preserve"> PAGEREF _Toc455237076 \h </w:instrText>
            </w:r>
            <w:r w:rsidR="006212BB">
              <w:rPr>
                <w:noProof/>
                <w:webHidden/>
              </w:rPr>
            </w:r>
            <w:r w:rsidR="006212BB">
              <w:rPr>
                <w:noProof/>
                <w:webHidden/>
              </w:rPr>
              <w:fldChar w:fldCharType="separate"/>
            </w:r>
            <w:r w:rsidR="0050644E">
              <w:rPr>
                <w:noProof/>
                <w:webHidden/>
              </w:rPr>
              <w:t>2</w:t>
            </w:r>
            <w:r w:rsidR="006212BB">
              <w:rPr>
                <w:noProof/>
                <w:webHidden/>
              </w:rPr>
              <w:fldChar w:fldCharType="end"/>
            </w:r>
          </w:hyperlink>
        </w:p>
        <w:p w:rsidR="006212BB" w:rsidRDefault="006212BB">
          <w:pPr>
            <w:pStyle w:val="TM1"/>
            <w:tabs>
              <w:tab w:val="left" w:pos="440"/>
              <w:tab w:val="right" w:leader="dot" w:pos="9799"/>
            </w:tabs>
            <w:rPr>
              <w:noProof/>
            </w:rPr>
          </w:pPr>
          <w:hyperlink w:anchor="_Toc455237077" w:history="1">
            <w:r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2.</w:t>
            </w:r>
            <w:r>
              <w:rPr>
                <w:noProof/>
              </w:rPr>
              <w:tab/>
            </w:r>
            <w:r w:rsidRPr="00681EB5">
              <w:rPr>
                <w:rStyle w:val="Lienhypertexte"/>
                <w:rFonts w:ascii="Cambria" w:eastAsia="Times New Roman" w:hAnsi="Cambria" w:cs="Times New Roman"/>
                <w:b/>
                <w:bCs/>
                <w:noProof/>
                <w:lang w:eastAsia="en-US"/>
              </w:rPr>
              <w:t>Différents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4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AD5" w:rsidRDefault="003D0AD5">
          <w:r>
            <w:rPr>
              <w:b/>
              <w:bCs/>
            </w:rPr>
            <w:fldChar w:fldCharType="end"/>
          </w:r>
        </w:p>
      </w:sdtContent>
    </w:sdt>
    <w:p w:rsidR="003D0AD5" w:rsidRDefault="003D0AD5">
      <w:pPr>
        <w:spacing w:line="276" w:lineRule="auto"/>
      </w:pPr>
      <w:r>
        <w:br w:type="page"/>
      </w:r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lastRenderedPageBreak/>
        <w:t>Evalutions des elèves dans le 1</w:t>
      </w:r>
      <w:r w:rsidRPr="003D0AD5">
        <w:rPr>
          <w:rFonts w:ascii="Calibri" w:eastAsia="Calibri" w:hAnsi="Calibri" w:cs="Times New Roman"/>
          <w:vertAlign w:val="superscript"/>
          <w:lang w:eastAsia="en-US"/>
        </w:rPr>
        <w:t>er</w:t>
      </w:r>
      <w:r w:rsidRPr="003D0AD5">
        <w:rPr>
          <w:rFonts w:ascii="Calibri" w:eastAsia="Calibri" w:hAnsi="Calibri" w:cs="Times New Roman"/>
          <w:lang w:eastAsia="en-US"/>
        </w:rPr>
        <w:t xml:space="preserve"> dégré</w:t>
      </w:r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3D0AD5" w:rsidRPr="003D0AD5" w:rsidRDefault="003D0AD5" w:rsidP="003D0AD5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</w:pPr>
      <w:bookmarkStart w:id="0" w:name="_Toc455236046"/>
      <w:bookmarkStart w:id="1" w:name="_Toc455237076"/>
      <w:r w:rsidRPr="003D0AD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  <w:t>Installation des applications</w:t>
      </w:r>
      <w:bookmarkEnd w:id="0"/>
      <w:bookmarkEnd w:id="1"/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Outils de versionning  (GIT)</w:t>
      </w:r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val="en-US" w:eastAsia="en-US"/>
        </w:rPr>
      </w:pPr>
      <w:r w:rsidRPr="003D0AD5">
        <w:rPr>
          <w:rFonts w:ascii="Calibri" w:eastAsia="Calibri" w:hAnsi="Calibri" w:cs="Times New Roman"/>
          <w:lang w:val="en-US" w:eastAsia="en-US"/>
        </w:rPr>
        <w:t xml:space="preserve">Repository:  </w:t>
      </w:r>
      <w:hyperlink r:id="rId11" w:history="1">
        <w:r w:rsidRPr="003D0AD5">
          <w:rPr>
            <w:rFonts w:ascii="Segoe Print" w:eastAsia="Calibri" w:hAnsi="Segoe Print" w:cs="Segoe Print"/>
            <w:color w:val="0000FF"/>
            <w:u w:val="single"/>
            <w:lang w:val="en-US" w:eastAsia="en-US"/>
          </w:rPr>
          <w:t>https://github.com/evaluationen/eval_primaire.git</w:t>
        </w:r>
      </w:hyperlink>
    </w:p>
    <w:p w:rsidR="003D0AD5" w:rsidRPr="003D0AD5" w:rsidRDefault="003D0AD5" w:rsidP="003D0AD5">
      <w:pPr>
        <w:numPr>
          <w:ilvl w:val="0"/>
          <w:numId w:val="2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Initialisations de projet : </w:t>
      </w:r>
    </w:p>
    <w:p w:rsidR="003D0AD5" w:rsidRDefault="003D0AD5" w:rsidP="003D0AD5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 xml:space="preserve">Installation </w:t>
      </w:r>
      <w:r>
        <w:rPr>
          <w:rFonts w:ascii="Calibri" w:eastAsia="Calibri" w:hAnsi="Calibri" w:cs="Times New Roman"/>
          <w:lang w:eastAsia="en-US"/>
        </w:rPr>
        <w:t xml:space="preserve"> de GIT et vérification</w:t>
      </w:r>
    </w:p>
    <w:p w:rsidR="000B07FB" w:rsidRDefault="000B07FB" w:rsidP="000B07FB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Copier dans le PATH système le chemin d’installation du GIT Ex :</w:t>
      </w:r>
      <w:r w:rsidRPr="000B07FB">
        <w:t xml:space="preserve"> </w:t>
      </w:r>
      <w:r w:rsidRPr="000B07FB">
        <w:rPr>
          <w:rFonts w:ascii="Calibri" w:eastAsia="Calibri" w:hAnsi="Calibri" w:cs="Times New Roman"/>
          <w:lang w:eastAsia="en-US"/>
        </w:rPr>
        <w:t>C:\Program Files\Git\bin</w:t>
      </w:r>
    </w:p>
    <w:p w:rsidR="002122FA" w:rsidRDefault="002122FA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(</w:t>
      </w:r>
      <w:hyperlink r:id="rId12" w:history="1">
        <w:r w:rsidRPr="00B06A7E">
          <w:rPr>
            <w:rStyle w:val="Lienhypertexte"/>
            <w:rFonts w:ascii="Calibri" w:eastAsia="Calibri" w:hAnsi="Calibri" w:cs="Times New Roman"/>
            <w:lang w:eastAsia="en-US"/>
          </w:rPr>
          <w:t>http://stackoverflow.com/questions/11000869/command-line-git-on-windows</w:t>
        </w:r>
      </w:hyperlink>
      <w:r>
        <w:rPr>
          <w:rFonts w:ascii="Calibri" w:eastAsia="Calibri" w:hAnsi="Calibri" w:cs="Times New Roman"/>
          <w:lang w:eastAsia="en-US"/>
        </w:rPr>
        <w:t>)</w:t>
      </w:r>
    </w:p>
    <w:p w:rsidR="002122FA" w:rsidRDefault="005F02F7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Lancement </w:t>
      </w:r>
      <w:r w:rsidR="00823444">
        <w:rPr>
          <w:rFonts w:ascii="Calibri" w:eastAsia="Calibri" w:hAnsi="Calibri" w:cs="Times New Roman"/>
          <w:lang w:eastAsia="en-US"/>
        </w:rPr>
        <w:t>install</w:t>
      </w:r>
      <w:r w:rsidR="006227C6">
        <w:rPr>
          <w:rFonts w:ascii="Calibri" w:eastAsia="Calibri" w:hAnsi="Calibri" w:cs="Times New Roman"/>
          <w:lang w:eastAsia="en-US"/>
        </w:rPr>
        <w:t>.bat</w:t>
      </w:r>
    </w:p>
    <w:p w:rsidR="00823444" w:rsidRPr="003D0AD5" w:rsidRDefault="001033D8" w:rsidP="002122FA">
      <w:pPr>
        <w:numPr>
          <w:ilvl w:val="0"/>
          <w:numId w:val="4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U</w:t>
      </w:r>
      <w:r w:rsidR="00823444">
        <w:rPr>
          <w:rFonts w:ascii="Calibri" w:eastAsia="Calibri" w:hAnsi="Calibri" w:cs="Times New Roman"/>
          <w:lang w:eastAsia="en-US"/>
        </w:rPr>
        <w:t>pdate</w:t>
      </w:r>
      <w:r>
        <w:rPr>
          <w:rFonts w:ascii="Calibri" w:eastAsia="Calibri" w:hAnsi="Calibri" w:cs="Times New Roman"/>
          <w:lang w:eastAsia="en-US"/>
        </w:rPr>
        <w:t xml:space="preserve"> </w:t>
      </w:r>
      <w:r w:rsidR="00AC1A10">
        <w:rPr>
          <w:rFonts w:ascii="Calibri" w:eastAsia="Calibri" w:hAnsi="Calibri" w:cs="Times New Roman"/>
          <w:lang w:eastAsia="en-US"/>
        </w:rPr>
        <w:t>apllication</w:t>
      </w:r>
      <w:bookmarkStart w:id="2" w:name="_GoBack"/>
      <w:bookmarkEnd w:id="2"/>
    </w:p>
    <w:p w:rsidR="003D0AD5" w:rsidRPr="003D0AD5" w:rsidRDefault="003D0AD5" w:rsidP="003D0AD5">
      <w:pPr>
        <w:spacing w:line="276" w:lineRule="auto"/>
        <w:ind w:left="360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différentes étapes à faire</w:t>
      </w:r>
    </w:p>
    <w:p w:rsidR="003D0AD5" w:rsidRPr="003D0AD5" w:rsidRDefault="003D0AD5" w:rsidP="003D0AD5">
      <w:pPr>
        <w:numPr>
          <w:ilvl w:val="0"/>
          <w:numId w:val="2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Mise à jour de projet :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Code :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Base de données :</w:t>
      </w:r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</w:p>
    <w:p w:rsidR="003D0AD5" w:rsidRPr="003D0AD5" w:rsidRDefault="003D0AD5" w:rsidP="003D0AD5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</w:pPr>
      <w:bookmarkStart w:id="3" w:name="_Toc455236047"/>
      <w:bookmarkStart w:id="4" w:name="_Toc455237077"/>
      <w:r w:rsidRPr="003D0AD5"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n-US"/>
        </w:rPr>
        <w:t>Différents fonctionnalités</w:t>
      </w:r>
      <w:bookmarkEnd w:id="3"/>
      <w:bookmarkEnd w:id="4"/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Back office : partie administrateur</w:t>
      </w:r>
    </w:p>
    <w:p w:rsidR="003D0AD5" w:rsidRPr="003D0AD5" w:rsidRDefault="003D0AD5" w:rsidP="003D0AD5">
      <w:pPr>
        <w:numPr>
          <w:ilvl w:val="0"/>
          <w:numId w:val="3"/>
        </w:numPr>
        <w:spacing w:line="276" w:lineRule="auto"/>
        <w:contextualSpacing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Font office : partie utilisateur</w:t>
      </w:r>
    </w:p>
    <w:p w:rsidR="003D0AD5" w:rsidRPr="003D0AD5" w:rsidRDefault="003D0AD5" w:rsidP="003D0AD5">
      <w:pPr>
        <w:spacing w:line="276" w:lineRule="auto"/>
        <w:rPr>
          <w:rFonts w:ascii="Calibri" w:eastAsia="Calibri" w:hAnsi="Calibri" w:cs="Times New Roman"/>
          <w:lang w:eastAsia="en-US"/>
        </w:rPr>
      </w:pPr>
      <w:r w:rsidRPr="003D0AD5">
        <w:rPr>
          <w:rFonts w:ascii="Calibri" w:eastAsia="Calibri" w:hAnsi="Calibri" w:cs="Times New Roman"/>
          <w:lang w:eastAsia="en-US"/>
        </w:rPr>
        <w:t>Les différents menu (pour chaque interface)</w:t>
      </w:r>
    </w:p>
    <w:p w:rsidR="006D0B07" w:rsidRDefault="006D0B07" w:rsidP="00CD0610">
      <w:pPr>
        <w:spacing w:line="276" w:lineRule="auto"/>
      </w:pPr>
    </w:p>
    <w:sectPr w:rsidR="006D0B07" w:rsidSect="00101AAB">
      <w:headerReference w:type="default" r:id="rId13"/>
      <w:headerReference w:type="first" r:id="rId14"/>
      <w:footerReference w:type="first" r:id="rId15"/>
      <w:pgSz w:w="11907" w:h="16839" w:code="9"/>
      <w:pgMar w:top="1145" w:right="1049" w:bottom="1145" w:left="1049" w:header="919" w:footer="0" w:gutter="0"/>
      <w:paperSrc w:first="1" w:other="1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30A" w:rsidRDefault="00AA130A">
      <w:pPr>
        <w:spacing w:after="0" w:line="240" w:lineRule="auto"/>
      </w:pPr>
      <w:r>
        <w:separator/>
      </w:r>
    </w:p>
  </w:endnote>
  <w:endnote w:type="continuationSeparator" w:id="0">
    <w:p w:rsidR="00AA130A" w:rsidRDefault="00AA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07" w:rsidRDefault="00AA130A">
    <w:pPr>
      <w:pStyle w:val="Pieddepage"/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44BA9" wp14:editId="29E760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anchorId="2C7B1F21" wp14:editId="0A65F49B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6993890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496570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id="_x0000_s1028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599F5" wp14:editId="48CFEF98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6993890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8117840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XdmA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30A" w:rsidRDefault="00AA130A">
      <w:pPr>
        <w:spacing w:after="0" w:line="240" w:lineRule="auto"/>
      </w:pPr>
      <w:r>
        <w:separator/>
      </w:r>
    </w:p>
  </w:footnote>
  <w:footnote w:type="continuationSeparator" w:id="0">
    <w:p w:rsidR="00AA130A" w:rsidRDefault="00AA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07" w:rsidRDefault="00AA130A">
    <w:pPr>
      <w:pStyle w:val="En-tte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99A55" wp14:editId="25927D7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E49FE9" wp14:editId="00D7B1B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6988175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478155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B07" w:rsidRDefault="006D0B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" fillcolor="black [3213]" stroked="f">
              <v:textbox>
                <w:txbxContent>
                  <w:p w:rsidR="006D0B07" w:rsidRDefault="006D0B07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Société"/>
        <w:id w:val="2070375419"/>
        <w:placeholder>
          <w:docPart w:val="E19FECE974894D14A064F2FB567E8E0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/>
    </w:sdt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CAA8DA" wp14:editId="12BCA37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6988175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8136255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3JmQ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9BE" w:rsidRDefault="00D309BE">
    <w:pPr>
      <w:pStyle w:val="En-tte"/>
    </w:pPr>
    <w:r>
      <w:rPr>
        <w:noProof/>
        <w:color w:val="595959" w:themeColor="text1" w:themeTint="A6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anchorId="24E0E4EA" wp14:editId="62BABBC6">
              <wp:simplePos x="0" y="0"/>
              <wp:positionH relativeFrom="margin">
                <wp:posOffset>5887085</wp:posOffset>
              </wp:positionH>
              <wp:positionV relativeFrom="margin">
                <wp:posOffset>4723130</wp:posOffset>
              </wp:positionV>
              <wp:extent cx="438785" cy="1209675"/>
              <wp:effectExtent l="0" t="0" r="0" b="9525"/>
              <wp:wrapSquare wrapText="bothSides"/>
              <wp:docPr id="12" name="Zone de texte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209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D0B07" w:rsidRDefault="00D309BE">
                              <w:pPr>
                                <w:pStyle w:val="Date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2016/2017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030" o:spid="_x0000_s1027" type="#_x0000_t202" style="position:absolute;margin-left:463.55pt;margin-top:371.9pt;width:34.55pt;height:95.25pt;z-index:251662336;visibility:visible;mso-wrap-style:square;mso-width-percent:0;mso-height-percent:0;mso-wrap-distance-left:9pt;mso-wrap-distance-top:9.35pt;mso-wrap-distance-right:0;mso-wrap-distance-bottom:9.35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D0B07" w:rsidRDefault="00D309BE">
                        <w:pPr>
                          <w:pStyle w:val="Date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2016/2017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56828"/>
    <w:multiLevelType w:val="hybridMultilevel"/>
    <w:tmpl w:val="3E20D518"/>
    <w:lvl w:ilvl="0" w:tplc="351270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3C0CA2"/>
    <w:multiLevelType w:val="hybridMultilevel"/>
    <w:tmpl w:val="71FC47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B6499"/>
    <w:multiLevelType w:val="hybridMultilevel"/>
    <w:tmpl w:val="38CEBC78"/>
    <w:lvl w:ilvl="0" w:tplc="93362B9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E575D"/>
    <w:multiLevelType w:val="hybridMultilevel"/>
    <w:tmpl w:val="0E6831FE"/>
    <w:lvl w:ilvl="0" w:tplc="B8C864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AB"/>
    <w:rsid w:val="00067C6B"/>
    <w:rsid w:val="000B07FB"/>
    <w:rsid w:val="00101AAB"/>
    <w:rsid w:val="001033D8"/>
    <w:rsid w:val="002122FA"/>
    <w:rsid w:val="0037155C"/>
    <w:rsid w:val="003D0AD5"/>
    <w:rsid w:val="0050644E"/>
    <w:rsid w:val="005F02F7"/>
    <w:rsid w:val="006212BB"/>
    <w:rsid w:val="006227C6"/>
    <w:rsid w:val="00673BE9"/>
    <w:rsid w:val="006D0B07"/>
    <w:rsid w:val="006E59A7"/>
    <w:rsid w:val="00823444"/>
    <w:rsid w:val="008E291C"/>
    <w:rsid w:val="00A65521"/>
    <w:rsid w:val="00AA130A"/>
    <w:rsid w:val="00AC1A10"/>
    <w:rsid w:val="00BD41DC"/>
    <w:rsid w:val="00CD0610"/>
    <w:rsid w:val="00D3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delasocit">
    <w:name w:val="Nom de la société"/>
    <w:basedOn w:val="Normal"/>
    <w:pPr>
      <w:spacing w:before="960"/>
    </w:pPr>
    <w:rPr>
      <w:rFonts w:asciiTheme="majorHAnsi" w:hAnsiTheme="majorHAnsi"/>
      <w:caps/>
      <w:color w:val="000000" w:themeColor="text1"/>
      <w:spacing w:val="-10"/>
      <w:sz w:val="28"/>
    </w:rPr>
  </w:style>
  <w:style w:type="paragraph" w:customStyle="1" w:styleId="Adressedudestinataire">
    <w:name w:val="Adresse du destinataire"/>
    <w:basedOn w:val="Normal"/>
    <w:pPr>
      <w:spacing w:after="120"/>
    </w:pPr>
  </w:style>
  <w:style w:type="paragraph" w:styleId="Salutations">
    <w:name w:val="Salutation"/>
    <w:basedOn w:val="Normal"/>
    <w:next w:val="Normal"/>
    <w:link w:val="SalutationsC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sCar">
    <w:name w:val="Salutations Car"/>
    <w:basedOn w:val="Policepardfaut"/>
    <w:link w:val="Salutations"/>
    <w:uiPriority w:val="99"/>
    <w:rPr>
      <w:rFonts w:asciiTheme="majorHAnsi" w:hAnsiTheme="majorHAnsi"/>
      <w:caps/>
      <w:color w:val="D1282E" w:themeColor="text2"/>
      <w:spacing w:val="-10"/>
      <w:sz w:val="28"/>
    </w:rPr>
  </w:style>
  <w:style w:type="paragraph" w:styleId="Date">
    <w:name w:val="Date"/>
    <w:basedOn w:val="Normal"/>
    <w:next w:val="Normal"/>
    <w:link w:val="DateC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ar">
    <w:name w:val="Date Car"/>
    <w:basedOn w:val="Policepardfaut"/>
    <w:link w:val="Date"/>
    <w:uiPriority w:val="99"/>
    <w:rPr>
      <w:b/>
      <w:color w:val="000000" w:themeColor="text1"/>
      <w:sz w:val="32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rFonts w:asciiTheme="majorHAnsi" w:hAnsiTheme="majorHAnsi"/>
      <w:caps/>
      <w:color w:val="7A7A7A" w:themeColor="accent1"/>
      <w:spacing w:val="-10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621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12BB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tackoverflow.com/questions/11000869/command-line-git-on-window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github.com/evaluationen/eval_primaire.git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lie\AppData\Roaming\Microsoft\Templates\Essenti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9FECE974894D14A064F2FB567E8E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6558D3-11DE-4B43-BBAA-9DA2814E7F1D}"/>
      </w:docPartPr>
      <w:docPartBody>
        <w:p w:rsidR="00000000" w:rsidRDefault="005B3A74" w:rsidP="005B3A74">
          <w:pPr>
            <w:pStyle w:val="E19FECE974894D14A064F2FB567E8E0E"/>
          </w:pPr>
          <w:r>
            <w:rPr>
              <w:color w:val="EEECE1" w:themeColor="background2"/>
              <w:sz w:val="28"/>
              <w:szCs w:val="28"/>
            </w:rPr>
            <w:t>[Sous-titre du document]</w:t>
          </w:r>
        </w:p>
      </w:docPartBody>
    </w:docPart>
    <w:docPart>
      <w:docPartPr>
        <w:name w:val="8A77FDC201C54ED0B2138A5E114DF3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80EF8A-7A56-4935-A071-FD226445DD7E}"/>
      </w:docPartPr>
      <w:docPartBody>
        <w:p w:rsidR="00000000" w:rsidRDefault="005B3A74" w:rsidP="005B3A74">
          <w:pPr>
            <w:pStyle w:val="8A77FDC201C54ED0B2138A5E114DF310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BFFFE54D34584C9D9AA9BD9A98152C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F06ADC-7BC0-49B9-822D-2CDE3B1BD4B5}"/>
      </w:docPartPr>
      <w:docPartBody>
        <w:p w:rsidR="00000000" w:rsidRDefault="005B3A74" w:rsidP="005B3A74">
          <w:pPr>
            <w:pStyle w:val="BFFFE54D34584C9D9AA9BD9A98152CD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[Titre du document]</w:t>
          </w:r>
        </w:p>
      </w:docPartBody>
    </w:docPart>
    <w:docPart>
      <w:docPartPr>
        <w:name w:val="E1A0F107441A48F494997E52365309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02B3AD-96DC-4353-8BE5-83C665F62B7F}"/>
      </w:docPartPr>
      <w:docPartBody>
        <w:p w:rsidR="00000000" w:rsidRDefault="005B3A74" w:rsidP="005B3A74">
          <w:pPr>
            <w:pStyle w:val="E1A0F107441A48F494997E52365309D7"/>
          </w:pPr>
          <w:r>
            <w:rPr>
              <w:color w:val="EEECE1" w:themeColor="background2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 Light Display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74"/>
    <w:rsid w:val="005B3A74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094B4382A64E7191AC3B3B894822EA">
    <w:name w:val="5B094B4382A64E7191AC3B3B894822EA"/>
  </w:style>
  <w:style w:type="paragraph" w:customStyle="1" w:styleId="2DCE2E5D3A4E48038858C91C96C627CA">
    <w:name w:val="2DCE2E5D3A4E48038858C91C96C627CA"/>
  </w:style>
  <w:style w:type="paragraph" w:customStyle="1" w:styleId="E14E2F2811BA4E109BD71868D86E1E2F">
    <w:name w:val="E14E2F2811BA4E109BD71868D86E1E2F"/>
  </w:style>
  <w:style w:type="paragraph" w:customStyle="1" w:styleId="4CF54AF402A844D99DC73DFFD10FA1D0">
    <w:name w:val="4CF54AF402A844D99DC73DFFD10FA1D0"/>
  </w:style>
  <w:style w:type="paragraph" w:customStyle="1" w:styleId="712451A8BD69473EA6273F56E724AE3D">
    <w:name w:val="712451A8BD69473EA6273F56E724AE3D"/>
  </w:style>
  <w:style w:type="paragraph" w:customStyle="1" w:styleId="A72659E43FFE485993654BE05DF5CF96">
    <w:name w:val="A72659E43FFE485993654BE05DF5CF96"/>
  </w:style>
  <w:style w:type="paragraph" w:customStyle="1" w:styleId="0E4953A0DDC044AAB2C4947D9935EF42">
    <w:name w:val="0E4953A0DDC044AAB2C4947D9935EF42"/>
  </w:style>
  <w:style w:type="paragraph" w:customStyle="1" w:styleId="49EE31E2D9F14C70BAEA6A20769C3402">
    <w:name w:val="49EE31E2D9F14C70BAEA6A20769C3402"/>
  </w:style>
  <w:style w:type="paragraph" w:customStyle="1" w:styleId="E7DD3173207D4F3C94FDFE069C765B36">
    <w:name w:val="E7DD3173207D4F3C94FDFE069C765B36"/>
  </w:style>
  <w:style w:type="paragraph" w:customStyle="1" w:styleId="021EB6AC6F594A32B4A7032ADA82676A">
    <w:name w:val="021EB6AC6F594A32B4A7032ADA82676A"/>
    <w:rsid w:val="005B3A74"/>
  </w:style>
  <w:style w:type="paragraph" w:customStyle="1" w:styleId="8BD71B1453824C2C99819D77677400B4">
    <w:name w:val="8BD71B1453824C2C99819D77677400B4"/>
    <w:rsid w:val="005B3A74"/>
  </w:style>
  <w:style w:type="paragraph" w:customStyle="1" w:styleId="DACF64851CB04E9DA67438EF70125097">
    <w:name w:val="DACF64851CB04E9DA67438EF70125097"/>
    <w:rsid w:val="005B3A74"/>
  </w:style>
  <w:style w:type="paragraph" w:customStyle="1" w:styleId="7100B96B46354B01A9F423E9BB0EB9A4">
    <w:name w:val="7100B96B46354B01A9F423E9BB0EB9A4"/>
    <w:rsid w:val="005B3A74"/>
  </w:style>
  <w:style w:type="paragraph" w:customStyle="1" w:styleId="71E669CD3C9B4D89AF2BEB1BE4C36F17">
    <w:name w:val="71E669CD3C9B4D89AF2BEB1BE4C36F17"/>
    <w:rsid w:val="005B3A74"/>
  </w:style>
  <w:style w:type="paragraph" w:customStyle="1" w:styleId="1DA1E6EE130B4909A3A92A3DB9DF8908">
    <w:name w:val="1DA1E6EE130B4909A3A92A3DB9DF8908"/>
    <w:rsid w:val="005B3A74"/>
  </w:style>
  <w:style w:type="paragraph" w:customStyle="1" w:styleId="84EF184670AB4ABDB6C898A14E93887B">
    <w:name w:val="84EF184670AB4ABDB6C898A14E93887B"/>
    <w:rsid w:val="005B3A74"/>
  </w:style>
  <w:style w:type="paragraph" w:customStyle="1" w:styleId="08241DAECADA411EA392E87FF4D99532">
    <w:name w:val="08241DAECADA411EA392E87FF4D99532"/>
    <w:rsid w:val="005B3A74"/>
  </w:style>
  <w:style w:type="paragraph" w:customStyle="1" w:styleId="5AB001918260427CB08919E066D9AD9E">
    <w:name w:val="5AB001918260427CB08919E066D9AD9E"/>
    <w:rsid w:val="005B3A74"/>
  </w:style>
  <w:style w:type="paragraph" w:customStyle="1" w:styleId="497A26A50C6C48379D5AA673061B6856">
    <w:name w:val="497A26A50C6C48379D5AA673061B6856"/>
    <w:rsid w:val="005B3A74"/>
  </w:style>
  <w:style w:type="paragraph" w:customStyle="1" w:styleId="7421DE18B8454C8FA71C48104435394B">
    <w:name w:val="7421DE18B8454C8FA71C48104435394B"/>
    <w:rsid w:val="005B3A74"/>
  </w:style>
  <w:style w:type="paragraph" w:customStyle="1" w:styleId="E19FECE974894D14A064F2FB567E8E0E">
    <w:name w:val="E19FECE974894D14A064F2FB567E8E0E"/>
    <w:rsid w:val="005B3A74"/>
  </w:style>
  <w:style w:type="paragraph" w:customStyle="1" w:styleId="ADCC208B383A43729D5642CD6B5DAB68">
    <w:name w:val="ADCC208B383A43729D5642CD6B5DAB68"/>
    <w:rsid w:val="005B3A74"/>
  </w:style>
  <w:style w:type="paragraph" w:customStyle="1" w:styleId="FBFD7034EE964B28A71521E5E44BDD1E">
    <w:name w:val="FBFD7034EE964B28A71521E5E44BDD1E"/>
    <w:rsid w:val="005B3A74"/>
  </w:style>
  <w:style w:type="paragraph" w:customStyle="1" w:styleId="1200F241DA014847984E3926ABA75B4E">
    <w:name w:val="1200F241DA014847984E3926ABA75B4E"/>
    <w:rsid w:val="005B3A74"/>
  </w:style>
  <w:style w:type="paragraph" w:customStyle="1" w:styleId="9C8B213A5EF2460A82C731FA203CC8EE">
    <w:name w:val="9C8B213A5EF2460A82C731FA203CC8EE"/>
    <w:rsid w:val="005B3A74"/>
  </w:style>
  <w:style w:type="paragraph" w:customStyle="1" w:styleId="61BBFE6049A9437EB718E6A0F83F4A92">
    <w:name w:val="61BBFE6049A9437EB718E6A0F83F4A92"/>
    <w:rsid w:val="005B3A74"/>
  </w:style>
  <w:style w:type="paragraph" w:customStyle="1" w:styleId="57250F971A244449A2CDB1D160A11201">
    <w:name w:val="57250F971A244449A2CDB1D160A11201"/>
    <w:rsid w:val="005B3A74"/>
  </w:style>
  <w:style w:type="paragraph" w:customStyle="1" w:styleId="6C05EDB0F47B4681A2EED8050885DE52">
    <w:name w:val="6C05EDB0F47B4681A2EED8050885DE52"/>
    <w:rsid w:val="005B3A74"/>
  </w:style>
  <w:style w:type="paragraph" w:customStyle="1" w:styleId="03179C18351D420F8E69B6A683065142">
    <w:name w:val="03179C18351D420F8E69B6A683065142"/>
    <w:rsid w:val="005B3A74"/>
  </w:style>
  <w:style w:type="paragraph" w:customStyle="1" w:styleId="8A77FDC201C54ED0B2138A5E114DF310">
    <w:name w:val="8A77FDC201C54ED0B2138A5E114DF310"/>
    <w:rsid w:val="005B3A74"/>
  </w:style>
  <w:style w:type="paragraph" w:customStyle="1" w:styleId="D0CF92B82190400685F693B500067C7C">
    <w:name w:val="D0CF92B82190400685F693B500067C7C"/>
    <w:rsid w:val="005B3A74"/>
  </w:style>
  <w:style w:type="paragraph" w:customStyle="1" w:styleId="DB81180B6BC9489C8D501FECD514F529">
    <w:name w:val="DB81180B6BC9489C8D501FECD514F529"/>
    <w:rsid w:val="005B3A74"/>
  </w:style>
  <w:style w:type="paragraph" w:customStyle="1" w:styleId="BFFFE54D34584C9D9AA9BD9A98152CD1">
    <w:name w:val="BFFFE54D34584C9D9AA9BD9A98152CD1"/>
    <w:rsid w:val="005B3A74"/>
  </w:style>
  <w:style w:type="paragraph" w:customStyle="1" w:styleId="E1A0F107441A48F494997E52365309D7">
    <w:name w:val="E1A0F107441A48F494997E52365309D7"/>
    <w:rsid w:val="005B3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2016/2017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3B703-FBE8-47DD-89B6-F9584DD186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47D6B74-DA48-4C52-BBE8-9CC0D21C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110</TotalTime>
  <Pages>3</Pages>
  <Words>185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Evaluations des compétences</dc:title>
  <dc:subject>Ecole primaire</dc:subject>
  <dc:creator>Copyright © Nathalie HARITINIAINA</dc:creator>
  <cp:lastModifiedBy>Nathalie</cp:lastModifiedBy>
  <cp:revision>9</cp:revision>
  <dcterms:created xsi:type="dcterms:W3CDTF">2016-07-02T13:36:00Z</dcterms:created>
  <dcterms:modified xsi:type="dcterms:W3CDTF">2016-07-02T15:26:00Z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